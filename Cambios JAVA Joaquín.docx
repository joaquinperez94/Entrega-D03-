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06C" w:rsidRDefault="00567ED5">
      <w:pPr>
        <w:spacing w:after="0"/>
        <w:rPr>
          <w:b/>
        </w:rPr>
      </w:pPr>
      <w:bookmarkStart w:id="0" w:name="_GoBack"/>
      <w:bookmarkEnd w:id="0"/>
      <w:r>
        <w:rPr>
          <w:b/>
        </w:rPr>
        <w:t>JAVA</w:t>
      </w:r>
    </w:p>
    <w:p w:rsidR="00CB306C" w:rsidRDefault="00567ED5">
      <w:pPr>
        <w:spacing w:after="0"/>
        <w:rPr>
          <w:b/>
        </w:rPr>
      </w:pPr>
      <w:r>
        <w:rPr>
          <w:b/>
        </w:rPr>
        <w:t>*AuditRecord</w:t>
      </w:r>
    </w:p>
    <w:p w:rsidR="00CB306C" w:rsidRDefault="00567ED5">
      <w:pPr>
        <w:spacing w:after="0"/>
      </w:pPr>
      <w:r>
        <w:t>Quito @NotNull del getTitle().</w:t>
      </w:r>
      <w:r>
        <w:tab/>
        <w:t>@NotBlank ya lo comprueba</w:t>
      </w:r>
    </w:p>
    <w:p w:rsidR="00CB306C" w:rsidRDefault="00567ED5">
      <w:pPr>
        <w:spacing w:after="0"/>
      </w:pPr>
      <w:r>
        <w:t>Quito @NotNull del getDescription().</w:t>
      </w:r>
      <w:r>
        <w:tab/>
        <w:t>@NotBlank ya lo comprueba</w:t>
      </w:r>
    </w:p>
    <w:p w:rsidR="00CB306C" w:rsidRDefault="00CB306C">
      <w:pPr>
        <w:spacing w:after="0"/>
      </w:pPr>
    </w:p>
    <w:p w:rsidR="00CB306C" w:rsidRDefault="00567ED5">
      <w:pPr>
        <w:spacing w:after="0"/>
        <w:rPr>
          <w:b/>
        </w:rPr>
      </w:pPr>
      <w:r>
        <w:rPr>
          <w:b/>
        </w:rPr>
        <w:t>*Auditor</w:t>
      </w:r>
    </w:p>
    <w:p w:rsidR="00CB306C" w:rsidRDefault="00567ED5">
      <w:pPr>
        <w:spacing w:after="0"/>
      </w:pPr>
      <w:r>
        <w:t>Añado @Valid al getAuditRecords().</w:t>
      </w:r>
    </w:p>
    <w:p w:rsidR="00CB306C" w:rsidRDefault="00567ED5">
      <w:pPr>
        <w:spacing w:after="0"/>
      </w:pPr>
      <w:r>
        <w:t>Añado @Valid al getNotes().</w:t>
      </w:r>
    </w:p>
    <w:p w:rsidR="00CB306C" w:rsidRDefault="00CB306C">
      <w:pPr>
        <w:spacing w:after="0"/>
      </w:pPr>
    </w:p>
    <w:p w:rsidR="00CB306C" w:rsidRDefault="00567ED5">
      <w:pPr>
        <w:spacing w:after="0"/>
        <w:rPr>
          <w:b/>
        </w:rPr>
      </w:pPr>
      <w:r>
        <w:rPr>
          <w:b/>
        </w:rPr>
        <w:t>*Explorer</w:t>
      </w:r>
    </w:p>
    <w:p w:rsidR="00CB306C" w:rsidRDefault="00567ED5">
      <w:pPr>
        <w:spacing w:after="0"/>
      </w:pPr>
      <w:r>
        <w:t>Eliminado atributo getSurvivalClass al no ser navegable y sus get y set.</w:t>
      </w:r>
    </w:p>
    <w:p w:rsidR="00CB306C" w:rsidRDefault="00567ED5">
      <w:pPr>
        <w:spacing w:after="0"/>
      </w:pPr>
      <w:r>
        <w:t>Eliminada la declaración final de los set.</w:t>
      </w:r>
    </w:p>
    <w:p w:rsidR="00CB306C" w:rsidRDefault="00CB306C">
      <w:pPr>
        <w:spacing w:after="0"/>
      </w:pPr>
    </w:p>
    <w:p w:rsidR="00CB306C" w:rsidRDefault="00567ED5">
      <w:pPr>
        <w:spacing w:after="0"/>
        <w:rPr>
          <w:b/>
        </w:rPr>
      </w:pPr>
      <w:r>
        <w:rPr>
          <w:b/>
        </w:rPr>
        <w:t>*LegalText</w:t>
      </w:r>
    </w:p>
    <w:p w:rsidR="00CB306C" w:rsidRDefault="00567ED5">
      <w:pPr>
        <w:spacing w:after="0"/>
      </w:pPr>
      <w:r>
        <w:t>Eliminadas todas las declaraciones final en los set.</w:t>
      </w:r>
    </w:p>
    <w:p w:rsidR="00CB306C" w:rsidRDefault="00CB306C">
      <w:pPr>
        <w:spacing w:after="0"/>
      </w:pPr>
    </w:p>
    <w:p w:rsidR="00CB306C" w:rsidRDefault="00567ED5">
      <w:pPr>
        <w:spacing w:after="0"/>
        <w:rPr>
          <w:b/>
        </w:rPr>
      </w:pPr>
      <w:r>
        <w:rPr>
          <w:b/>
        </w:rPr>
        <w:t>*Trip</w:t>
      </w:r>
    </w:p>
    <w:p w:rsidR="00CB306C" w:rsidRDefault="00567ED5">
      <w:pPr>
        <w:spacing w:after="0"/>
      </w:pPr>
      <w:r>
        <w:t>Eliminado @NotNull del getTic</w:t>
      </w:r>
      <w:r>
        <w:t>ker().</w:t>
      </w:r>
      <w:r>
        <w:tab/>
        <w:t>@NotBlank ya lo comprueba</w:t>
      </w:r>
    </w:p>
    <w:p w:rsidR="00CB306C" w:rsidRDefault="00567ED5">
      <w:pPr>
        <w:spacing w:after="0"/>
      </w:pPr>
      <w:r>
        <w:t>Eliminado @NotNull del getTitle().</w:t>
      </w:r>
      <w:r>
        <w:tab/>
        <w:t>@NotBlank ya lo comprueba</w:t>
      </w:r>
      <w:r>
        <w:tab/>
      </w:r>
    </w:p>
    <w:p w:rsidR="00CB306C" w:rsidRDefault="00567ED5">
      <w:pPr>
        <w:spacing w:after="0"/>
      </w:pPr>
      <w:r>
        <w:t>Eliminado @NotNull del getDescription().</w:t>
      </w:r>
      <w:r>
        <w:tab/>
        <w:t>@NotBlank ya lo comprueba</w:t>
      </w:r>
    </w:p>
    <w:p w:rsidR="00CB306C" w:rsidRDefault="00567ED5">
      <w:pPr>
        <w:spacing w:after="0"/>
      </w:pPr>
      <w:r>
        <w:t>Añado @Valid al getNotes().</w:t>
      </w:r>
    </w:p>
    <w:p w:rsidR="00CB306C" w:rsidRDefault="00CB306C">
      <w:pPr>
        <w:spacing w:after="0"/>
        <w:rPr>
          <w:b/>
        </w:rPr>
      </w:pPr>
    </w:p>
    <w:p w:rsidR="00CB306C" w:rsidRDefault="00567ED5">
      <w:pPr>
        <w:spacing w:after="0"/>
        <w:rPr>
          <w:b/>
        </w:rPr>
      </w:pPr>
      <w:r>
        <w:rPr>
          <w:b/>
        </w:rPr>
        <w:t>CLASES DE MARÍA</w:t>
      </w:r>
    </w:p>
    <w:p w:rsidR="00CB306C" w:rsidRDefault="00567ED5">
      <w:pPr>
        <w:spacing w:after="0"/>
        <w:rPr>
          <w:b/>
        </w:rPr>
      </w:pPr>
      <w:r>
        <w:rPr>
          <w:b/>
        </w:rPr>
        <w:t>*AuditRecord</w:t>
      </w:r>
    </w:p>
    <w:p w:rsidR="00CB306C" w:rsidRDefault="00567ED5">
      <w:pPr>
        <w:spacing w:after="0"/>
      </w:pPr>
      <w:r>
        <w:t>Añado @NotNull al getAttachments().</w:t>
      </w:r>
      <w:r>
        <w:tab/>
      </w:r>
      <w:r>
        <w:t>@ElementCollection no comprueba que sea nulo</w:t>
      </w:r>
      <w:r>
        <w:tab/>
      </w:r>
    </w:p>
    <w:p w:rsidR="00CB306C" w:rsidRDefault="00CB306C">
      <w:pPr>
        <w:spacing w:after="0"/>
        <w:rPr>
          <w:b/>
        </w:rPr>
      </w:pPr>
    </w:p>
    <w:p w:rsidR="00CB306C" w:rsidRDefault="00567ED5">
      <w:pPr>
        <w:spacing w:after="0"/>
        <w:rPr>
          <w:b/>
        </w:rPr>
      </w:pPr>
      <w:r>
        <w:rPr>
          <w:b/>
        </w:rPr>
        <w:t>*Endorserrecord</w:t>
      </w:r>
    </w:p>
    <w:p w:rsidR="00CB306C" w:rsidRDefault="00567ED5">
      <w:pPr>
        <w:spacing w:after="0"/>
      </w:pPr>
      <w:r>
        <w:t>Eliminado @NotNull del getEmail().</w:t>
      </w:r>
      <w:r>
        <w:tab/>
        <w:t>@Email ya lo comprueba</w:t>
      </w:r>
    </w:p>
    <w:p w:rsidR="00CB306C" w:rsidRDefault="00567ED5">
      <w:pPr>
        <w:spacing w:after="0"/>
      </w:pPr>
      <w:r>
        <w:t>Eliminado @NotNull del getLinkedProfile().</w:t>
      </w:r>
      <w:r>
        <w:tab/>
        <w:t>@URL ya lo comprueba</w:t>
      </w:r>
    </w:p>
    <w:p w:rsidR="00CB306C" w:rsidRDefault="00CB306C">
      <w:pPr>
        <w:spacing w:after="0"/>
      </w:pPr>
    </w:p>
    <w:p w:rsidR="00CB306C" w:rsidRDefault="00567ED5">
      <w:pPr>
        <w:spacing w:after="0"/>
        <w:rPr>
          <w:b/>
        </w:rPr>
      </w:pPr>
      <w:r>
        <w:rPr>
          <w:b/>
        </w:rPr>
        <w:t>*PersonalRecord</w:t>
      </w:r>
    </w:p>
    <w:p w:rsidR="00CB306C" w:rsidRDefault="00567ED5">
      <w:pPr>
        <w:spacing w:after="0"/>
      </w:pPr>
      <w:r>
        <w:t>Eliminado @NotNull del getPhoto().</w:t>
      </w:r>
      <w:r>
        <w:tab/>
        <w:t>@URL ya lo comprueb</w:t>
      </w:r>
      <w:r>
        <w:t>a</w:t>
      </w:r>
    </w:p>
    <w:p w:rsidR="00CB306C" w:rsidRDefault="00567ED5">
      <w:pPr>
        <w:spacing w:after="0"/>
      </w:pPr>
      <w:r>
        <w:t>Eliminado @NotNull del getEmail().</w:t>
      </w:r>
      <w:r>
        <w:tab/>
        <w:t>@Email ya lo comprueba</w:t>
      </w:r>
    </w:p>
    <w:p w:rsidR="00CB306C" w:rsidRDefault="00567ED5">
      <w:pPr>
        <w:spacing w:after="0"/>
      </w:pPr>
      <w:r>
        <w:t>Eliminado @NotNull del getLinkedProfile().</w:t>
      </w:r>
      <w:r>
        <w:tab/>
        <w:t>@URL ya lo comprueba</w:t>
      </w:r>
    </w:p>
    <w:sectPr w:rsidR="00CB306C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7ED5" w:rsidRDefault="00567ED5">
      <w:pPr>
        <w:spacing w:after="0" w:line="240" w:lineRule="auto"/>
      </w:pPr>
      <w:r>
        <w:separator/>
      </w:r>
    </w:p>
  </w:endnote>
  <w:endnote w:type="continuationSeparator" w:id="0">
    <w:p w:rsidR="00567ED5" w:rsidRDefault="00567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7ED5" w:rsidRDefault="00567ED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567ED5" w:rsidRDefault="00567E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B306C"/>
    <w:rsid w:val="00567ED5"/>
    <w:rsid w:val="006A7881"/>
    <w:rsid w:val="00CB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655143-F9CC-41CC-BAE0-D595088FC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Joaquín Rodríguez Pérez</dc:creator>
  <dc:description/>
  <cp:lastModifiedBy>José Joaquín Rodríguez Pérez</cp:lastModifiedBy>
  <cp:revision>2</cp:revision>
  <dcterms:created xsi:type="dcterms:W3CDTF">2017-10-24T19:39:00Z</dcterms:created>
  <dcterms:modified xsi:type="dcterms:W3CDTF">2017-10-24T19:39:00Z</dcterms:modified>
</cp:coreProperties>
</file>